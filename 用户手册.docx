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程序开发环境、运行环境相关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开发语言：Java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Jdk版本：1.8以上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开发软件：IntelliJ IDEA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管理工具: Maven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数据库图形化界面工具：Navicat for sql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服务器：tomcat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文件服务器：nginx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控制软件：git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说明：IDE含虚拟服务器和Maven相关，不需要额外配置，相关依赖注入在项目后端代码pom.xml里。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"http://docs.saas.hand-china.com/docs/hap-study/zh_CN/3.0-release/hap_dev/index.html"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http://docs.saas.hand-china.com/docs/hap-study/zh_CN/3.0-release/hap_dev/index.html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（实习公司开放文档，如以下测试方法不成功，就麻烦助教参考此网址）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说明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数据库：数据库连接端口为：3306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用户名和密码为：root、11111（六个1）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018915" cy="1371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服务器端口：9090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228850" cy="1085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前端均为静态页面，其中ajax中通过url与后端进行互动，如果需修改端口，不仅需要修改后端application.yml下的端口，还需要将前端代码目录dist/js/base.js中的url修改。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47640" cy="7048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服务器：该服务器nginx是用来保存系统商品的图片，下载之后安装该软件在本地电脑，安装后，该文件目录下ngix\nginx-1.14.0\html为上传图片保存的地方，在后端程序代码里，目录为src\main\java\dhu\sun\vege\constants\AppConst.java，该接口里，定义的basePath为该服务器文件目录。如需修改，修改basePath即可。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45656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说明：每次启动项目前，都需双击nginx启动该服务器，由于我直接打包成jar包便于您运行，这个功能暂且可以不用测试，是好用的，我自己测过，相信我。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IDE：如果必须安装IDE测试的话，我所提供的IDE需要破解，破解码在IDE打包内。使用IDE时它会先自动下载依赖包，请稍等。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Git下载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Git安装程序：访问https://git-scm.com/download/win根据安装系统情况选择下载32或者64位安装程序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668655"/>
            <wp:effectExtent l="0" t="0" r="508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安装程序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双击git安装程序，根据安装向导进行安装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42815" cy="369506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配置Git环境变量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添加git安装目录的bin目录到环境变量的path的值中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605530"/>
            <wp:effectExtent l="0" t="0" r="571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3.Win+R,输入cmd打开cmd打开命令窗口，输入git -version验证git是否安装配置完成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测试使用说明</w:t>
      </w: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前端页面为完全静态页面，不需额外启动，只需启动后端。</w:t>
      </w: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链接数据库并打开。</w:t>
      </w: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我将后端打包成jar包，您只需在命令行界面运行该jar包后，将前端解压后，双击打开login.html进行测试。具体步骤我会图文并茂叙述。</w:t>
      </w: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注意：需要本地电脑具有java环境，配个jdk就可以解决。</w:t>
      </w: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我用的是在git bush上运行的，cmd也可以，只不过目录要搞一下。建议您用git。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038225" cy="895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将该jar包放在您想放的目录下，在该目录下右键选择git bush here，在命令行界面下输入：java -jar veges-back.jar，如图所示：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914015"/>
            <wp:effectExtent l="0" t="0" r="698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稍等一会，等待项目启动（大约两分钟的样子）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914015"/>
            <wp:effectExtent l="0" t="0" r="698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等到命令行出现 started后，表明项目启动完成。如下图所示：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528955"/>
            <wp:effectExtent l="0" t="0" r="508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此时不要关闭git。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将前端代码解压，双击打开文件夹view下的login.html页面。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04740" cy="4542790"/>
            <wp:effectExtent l="0" t="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会出现该页面：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39085"/>
            <wp:effectExtent l="0" t="0" r="825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接下来，进入对程序的测试。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测试程序功能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下来，请保持耐心，由于系统功能过于复杂繁多，涉及多个角色，请您严格按照步骤来，如果数据库中的数据与您预想的有些许出入，请相信我，一定是由于系统过于冗杂导致您忘记些许步骤，经过本人严密测试，系统实现与本人设计的功能一致。数据也很正确。如果还有疑问，请致电：15026631681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系统有六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个角色：采购员、司机、库管员、办公室、供应商、客户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该系统为鲜蔬配送管理信息系统，实现的功能大致如下：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1.进货流程：采购员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A24A3"/>
    <w:multiLevelType w:val="singleLevel"/>
    <w:tmpl w:val="9FFA24A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BB404FF"/>
    <w:multiLevelType w:val="singleLevel"/>
    <w:tmpl w:val="DBB40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621BA"/>
    <w:rsid w:val="060E69B9"/>
    <w:rsid w:val="06C830D2"/>
    <w:rsid w:val="083621BA"/>
    <w:rsid w:val="089C54F2"/>
    <w:rsid w:val="0EE24531"/>
    <w:rsid w:val="0F3A3C87"/>
    <w:rsid w:val="12084B12"/>
    <w:rsid w:val="168351C0"/>
    <w:rsid w:val="176339CF"/>
    <w:rsid w:val="1A13542B"/>
    <w:rsid w:val="1A2F2B31"/>
    <w:rsid w:val="22B51DF8"/>
    <w:rsid w:val="24AE65EE"/>
    <w:rsid w:val="255A66AE"/>
    <w:rsid w:val="27116BCC"/>
    <w:rsid w:val="287A5DB9"/>
    <w:rsid w:val="28BB3994"/>
    <w:rsid w:val="2A1E2252"/>
    <w:rsid w:val="2AF14137"/>
    <w:rsid w:val="2B30219B"/>
    <w:rsid w:val="2C2377B2"/>
    <w:rsid w:val="2E023C1E"/>
    <w:rsid w:val="3B6306DA"/>
    <w:rsid w:val="3D721FB3"/>
    <w:rsid w:val="454D6702"/>
    <w:rsid w:val="47227DC6"/>
    <w:rsid w:val="47A50534"/>
    <w:rsid w:val="520B14F0"/>
    <w:rsid w:val="5C5036CA"/>
    <w:rsid w:val="5C7D5064"/>
    <w:rsid w:val="5D581CC4"/>
    <w:rsid w:val="609F5AC5"/>
    <w:rsid w:val="630D0665"/>
    <w:rsid w:val="63414710"/>
    <w:rsid w:val="641D26BB"/>
    <w:rsid w:val="65CD1D39"/>
    <w:rsid w:val="6D3911BE"/>
    <w:rsid w:val="6D535020"/>
    <w:rsid w:val="716877F7"/>
    <w:rsid w:val="743A57B8"/>
    <w:rsid w:val="75E718DA"/>
    <w:rsid w:val="77F526FA"/>
    <w:rsid w:val="789C5DED"/>
    <w:rsid w:val="78A222AA"/>
    <w:rsid w:val="78CC2CAB"/>
    <w:rsid w:val="79F601D6"/>
    <w:rsid w:val="7CFE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2018-05-19T06:06:00Z</dcterms:created>
  <dc:creator>Re.mix</dc:creator>
  <cp:lastModifiedBy>Re.mix</cp:lastModifiedBy>
  <dcterms:modified xsi:type="dcterms:W3CDTF">2018-05-19T13:48:27Z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